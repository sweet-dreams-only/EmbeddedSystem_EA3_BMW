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9F19F4"/>
    <w:multiLevelType w:val="hybridMultilevel"/>
    <w:tmpl w:val="DCFEB87A"/>
    <w:lvl w:ilvl="0" w:tplc="9DAAFFA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0B4A93"/>
    <w:multiLevelType w:val="hybridMultilevel"/>
    <w:tmpl w:val="678AA06A"/>
    <w:lvl w:ilvl="0" w:tplc="04090005">
      <w:start w:val="1"/>
      <w:numFmt w:val="bullet"/>
      <w:lvlText w:val=""/>
      <w:lvlJc w:val="left"/>
      <w:pPr>
        <w:tabs>
          <w:tab w:val="num" w:pos="776"/>
        </w:tabs>
        <w:ind w:left="776" w:hanging="360"/>
      </w:pPr>
      <w:rPr>
        <w:rFonts w:ascii="Wingdings" w:hAnsi="Wingdings" w:hint="default"/>
      </w:rPr>
    </w:lvl>
    <w:lvl w:ilvl="1" w:tplc="9E34DAD4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E95358"/>
    <w:multiLevelType w:val="multilevel"/>
    <w:tmpl w:val="5AB40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F364ED"/>
    <w:multiLevelType w:val="hybridMultilevel"/>
    <w:tmpl w:val="5AB40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8E53AF1"/>
    <w:multiLevelType w:val="hybridMultilevel"/>
    <w:tmpl w:val="D02A7E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F35E1B"/>
    <w:multiLevelType w:val="multilevel"/>
    <w:tmpl w:val="DCFEB87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D66014"/>
    <w:multiLevelType w:val="hybridMultilevel"/>
    <w:tmpl w:val="61A2EFB8"/>
    <w:lvl w:ilvl="0" w:tplc="9DAAFFA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attachedTemplate r:id="rId1"/>
  <w:linkStyles/>
  <w:stylePaneFormatFilter w:val="3F01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431585"/>
    <w:rsid w:val="000014F5"/>
    <w:rsid w:val="000067DC"/>
    <w:rsid w:val="000215EF"/>
    <w:rsid w:val="00022A13"/>
    <w:rsid w:val="00026246"/>
    <w:rsid w:val="000333A4"/>
    <w:rsid w:val="000350E3"/>
    <w:rsid w:val="000444AA"/>
    <w:rsid w:val="00051DF9"/>
    <w:rsid w:val="00053E96"/>
    <w:rsid w:val="0005767E"/>
    <w:rsid w:val="00071B08"/>
    <w:rsid w:val="000747F3"/>
    <w:rsid w:val="000801B3"/>
    <w:rsid w:val="00080450"/>
    <w:rsid w:val="00081182"/>
    <w:rsid w:val="0009313C"/>
    <w:rsid w:val="00094D60"/>
    <w:rsid w:val="000959E6"/>
    <w:rsid w:val="000A4C71"/>
    <w:rsid w:val="000B6483"/>
    <w:rsid w:val="000B64D8"/>
    <w:rsid w:val="000B69E2"/>
    <w:rsid w:val="000C12C9"/>
    <w:rsid w:val="000C1649"/>
    <w:rsid w:val="000C1B5E"/>
    <w:rsid w:val="000C454C"/>
    <w:rsid w:val="000D10BA"/>
    <w:rsid w:val="000D702A"/>
    <w:rsid w:val="000D705D"/>
    <w:rsid w:val="000E36BC"/>
    <w:rsid w:val="001027E4"/>
    <w:rsid w:val="00103A32"/>
    <w:rsid w:val="00110E43"/>
    <w:rsid w:val="00114D5E"/>
    <w:rsid w:val="001371A2"/>
    <w:rsid w:val="00137AB4"/>
    <w:rsid w:val="0014565F"/>
    <w:rsid w:val="0015194C"/>
    <w:rsid w:val="00157017"/>
    <w:rsid w:val="00160329"/>
    <w:rsid w:val="00163019"/>
    <w:rsid w:val="00172F03"/>
    <w:rsid w:val="00172F9A"/>
    <w:rsid w:val="00176867"/>
    <w:rsid w:val="00184D08"/>
    <w:rsid w:val="00190D9A"/>
    <w:rsid w:val="001912E1"/>
    <w:rsid w:val="001C0880"/>
    <w:rsid w:val="001C1321"/>
    <w:rsid w:val="001C1C0B"/>
    <w:rsid w:val="001C2DF8"/>
    <w:rsid w:val="001C2E0D"/>
    <w:rsid w:val="001E2071"/>
    <w:rsid w:val="001E5639"/>
    <w:rsid w:val="001F4964"/>
    <w:rsid w:val="00201481"/>
    <w:rsid w:val="00206F94"/>
    <w:rsid w:val="00213EA3"/>
    <w:rsid w:val="00217B30"/>
    <w:rsid w:val="00220A00"/>
    <w:rsid w:val="00221121"/>
    <w:rsid w:val="002255A1"/>
    <w:rsid w:val="002335AF"/>
    <w:rsid w:val="00235D9C"/>
    <w:rsid w:val="00240111"/>
    <w:rsid w:val="002428A5"/>
    <w:rsid w:val="00246CF0"/>
    <w:rsid w:val="00247B59"/>
    <w:rsid w:val="00247BF6"/>
    <w:rsid w:val="002501E5"/>
    <w:rsid w:val="00250E43"/>
    <w:rsid w:val="002611E7"/>
    <w:rsid w:val="002617AE"/>
    <w:rsid w:val="00267549"/>
    <w:rsid w:val="00277FF0"/>
    <w:rsid w:val="00284015"/>
    <w:rsid w:val="00293B9B"/>
    <w:rsid w:val="00295BC8"/>
    <w:rsid w:val="00297764"/>
    <w:rsid w:val="002A02EB"/>
    <w:rsid w:val="002A37E4"/>
    <w:rsid w:val="002A3C92"/>
    <w:rsid w:val="002C1283"/>
    <w:rsid w:val="002C6F12"/>
    <w:rsid w:val="002D11A9"/>
    <w:rsid w:val="002F00D9"/>
    <w:rsid w:val="003151EB"/>
    <w:rsid w:val="00331D1A"/>
    <w:rsid w:val="00332427"/>
    <w:rsid w:val="003345C8"/>
    <w:rsid w:val="003443BF"/>
    <w:rsid w:val="003475EB"/>
    <w:rsid w:val="00365296"/>
    <w:rsid w:val="003658F6"/>
    <w:rsid w:val="00367EE0"/>
    <w:rsid w:val="00385403"/>
    <w:rsid w:val="00390C4F"/>
    <w:rsid w:val="003A2BDA"/>
    <w:rsid w:val="003A5476"/>
    <w:rsid w:val="003A590E"/>
    <w:rsid w:val="003B2310"/>
    <w:rsid w:val="003B3F4D"/>
    <w:rsid w:val="003B7AB2"/>
    <w:rsid w:val="003E3FD5"/>
    <w:rsid w:val="003F1C3F"/>
    <w:rsid w:val="003F5AB4"/>
    <w:rsid w:val="003F6A47"/>
    <w:rsid w:val="00402233"/>
    <w:rsid w:val="004052FF"/>
    <w:rsid w:val="00410812"/>
    <w:rsid w:val="00413A58"/>
    <w:rsid w:val="00423C45"/>
    <w:rsid w:val="00431585"/>
    <w:rsid w:val="00434DED"/>
    <w:rsid w:val="00446B8C"/>
    <w:rsid w:val="00457D64"/>
    <w:rsid w:val="00467DBC"/>
    <w:rsid w:val="00472F7B"/>
    <w:rsid w:val="004815A1"/>
    <w:rsid w:val="00481F60"/>
    <w:rsid w:val="00482356"/>
    <w:rsid w:val="004A3A0B"/>
    <w:rsid w:val="004A7CE2"/>
    <w:rsid w:val="004B367E"/>
    <w:rsid w:val="004C672C"/>
    <w:rsid w:val="004D2810"/>
    <w:rsid w:val="004F16A1"/>
    <w:rsid w:val="004F20BB"/>
    <w:rsid w:val="00507E4C"/>
    <w:rsid w:val="00510C8D"/>
    <w:rsid w:val="00511C4A"/>
    <w:rsid w:val="00516BFA"/>
    <w:rsid w:val="00517F4D"/>
    <w:rsid w:val="00526FB6"/>
    <w:rsid w:val="00536A72"/>
    <w:rsid w:val="00581621"/>
    <w:rsid w:val="0058324F"/>
    <w:rsid w:val="0058739E"/>
    <w:rsid w:val="00596D87"/>
    <w:rsid w:val="005A2557"/>
    <w:rsid w:val="005A41AD"/>
    <w:rsid w:val="005B1567"/>
    <w:rsid w:val="005C0731"/>
    <w:rsid w:val="005D2A8D"/>
    <w:rsid w:val="005E3651"/>
    <w:rsid w:val="005F1290"/>
    <w:rsid w:val="005F71B2"/>
    <w:rsid w:val="00606DF8"/>
    <w:rsid w:val="00613F9E"/>
    <w:rsid w:val="006144B8"/>
    <w:rsid w:val="0062275E"/>
    <w:rsid w:val="006229F5"/>
    <w:rsid w:val="00623A8D"/>
    <w:rsid w:val="00626CF4"/>
    <w:rsid w:val="00642261"/>
    <w:rsid w:val="00651C50"/>
    <w:rsid w:val="006610C8"/>
    <w:rsid w:val="00665087"/>
    <w:rsid w:val="00674720"/>
    <w:rsid w:val="0067699C"/>
    <w:rsid w:val="00681B6A"/>
    <w:rsid w:val="006827DB"/>
    <w:rsid w:val="00683C6F"/>
    <w:rsid w:val="006905B0"/>
    <w:rsid w:val="0069090A"/>
    <w:rsid w:val="006913A8"/>
    <w:rsid w:val="00692490"/>
    <w:rsid w:val="0069446B"/>
    <w:rsid w:val="006A19C1"/>
    <w:rsid w:val="006A4447"/>
    <w:rsid w:val="006B4701"/>
    <w:rsid w:val="006C2BFD"/>
    <w:rsid w:val="006C3D0A"/>
    <w:rsid w:val="006C510C"/>
    <w:rsid w:val="006D0149"/>
    <w:rsid w:val="006E10CD"/>
    <w:rsid w:val="006E3184"/>
    <w:rsid w:val="006E386D"/>
    <w:rsid w:val="006E418F"/>
    <w:rsid w:val="006F0DE5"/>
    <w:rsid w:val="006F3B7F"/>
    <w:rsid w:val="0070544E"/>
    <w:rsid w:val="00706DC7"/>
    <w:rsid w:val="007168E2"/>
    <w:rsid w:val="00722F7E"/>
    <w:rsid w:val="00723503"/>
    <w:rsid w:val="00724BA2"/>
    <w:rsid w:val="0072781F"/>
    <w:rsid w:val="00735C5B"/>
    <w:rsid w:val="00735EDC"/>
    <w:rsid w:val="00737268"/>
    <w:rsid w:val="00740E7C"/>
    <w:rsid w:val="00742849"/>
    <w:rsid w:val="00747714"/>
    <w:rsid w:val="00757BC7"/>
    <w:rsid w:val="00780D5F"/>
    <w:rsid w:val="0078596C"/>
    <w:rsid w:val="00790394"/>
    <w:rsid w:val="00796516"/>
    <w:rsid w:val="007967C2"/>
    <w:rsid w:val="00797BD2"/>
    <w:rsid w:val="007A4FBB"/>
    <w:rsid w:val="007A6C9D"/>
    <w:rsid w:val="007B0123"/>
    <w:rsid w:val="007B04BF"/>
    <w:rsid w:val="007B077F"/>
    <w:rsid w:val="007B1E05"/>
    <w:rsid w:val="007C683A"/>
    <w:rsid w:val="007D0302"/>
    <w:rsid w:val="007D4814"/>
    <w:rsid w:val="007E365B"/>
    <w:rsid w:val="007F047B"/>
    <w:rsid w:val="007F78CE"/>
    <w:rsid w:val="008124D9"/>
    <w:rsid w:val="008365CB"/>
    <w:rsid w:val="00840848"/>
    <w:rsid w:val="00842A48"/>
    <w:rsid w:val="00844147"/>
    <w:rsid w:val="00853C5A"/>
    <w:rsid w:val="0086052A"/>
    <w:rsid w:val="00861B72"/>
    <w:rsid w:val="008647F6"/>
    <w:rsid w:val="00870F04"/>
    <w:rsid w:val="0087246C"/>
    <w:rsid w:val="00885669"/>
    <w:rsid w:val="008879DA"/>
    <w:rsid w:val="00891389"/>
    <w:rsid w:val="008A17F1"/>
    <w:rsid w:val="008A7AC5"/>
    <w:rsid w:val="008A7B7E"/>
    <w:rsid w:val="008B23F1"/>
    <w:rsid w:val="008C2B2D"/>
    <w:rsid w:val="008D03E5"/>
    <w:rsid w:val="008D4202"/>
    <w:rsid w:val="008D5E1F"/>
    <w:rsid w:val="008D639A"/>
    <w:rsid w:val="008E446C"/>
    <w:rsid w:val="008F34D7"/>
    <w:rsid w:val="008F4A65"/>
    <w:rsid w:val="008F6F53"/>
    <w:rsid w:val="00902038"/>
    <w:rsid w:val="009032A3"/>
    <w:rsid w:val="0091720D"/>
    <w:rsid w:val="0093115D"/>
    <w:rsid w:val="00947CA1"/>
    <w:rsid w:val="00950957"/>
    <w:rsid w:val="0096622E"/>
    <w:rsid w:val="00974B47"/>
    <w:rsid w:val="009804F0"/>
    <w:rsid w:val="00982430"/>
    <w:rsid w:val="00985E8D"/>
    <w:rsid w:val="009978A9"/>
    <w:rsid w:val="009B0723"/>
    <w:rsid w:val="009D00F0"/>
    <w:rsid w:val="009D0934"/>
    <w:rsid w:val="009D6846"/>
    <w:rsid w:val="009E224D"/>
    <w:rsid w:val="00A142CB"/>
    <w:rsid w:val="00A2144A"/>
    <w:rsid w:val="00A21777"/>
    <w:rsid w:val="00A24D59"/>
    <w:rsid w:val="00A27886"/>
    <w:rsid w:val="00A3469F"/>
    <w:rsid w:val="00A37702"/>
    <w:rsid w:val="00A40075"/>
    <w:rsid w:val="00A562B7"/>
    <w:rsid w:val="00A62E53"/>
    <w:rsid w:val="00A6395E"/>
    <w:rsid w:val="00A67098"/>
    <w:rsid w:val="00A67353"/>
    <w:rsid w:val="00A802F4"/>
    <w:rsid w:val="00A87649"/>
    <w:rsid w:val="00A96281"/>
    <w:rsid w:val="00AA19E1"/>
    <w:rsid w:val="00AA3B94"/>
    <w:rsid w:val="00AA428C"/>
    <w:rsid w:val="00AA556F"/>
    <w:rsid w:val="00AA7271"/>
    <w:rsid w:val="00AB6C52"/>
    <w:rsid w:val="00AC179E"/>
    <w:rsid w:val="00AC3A08"/>
    <w:rsid w:val="00AC3CF0"/>
    <w:rsid w:val="00AD0331"/>
    <w:rsid w:val="00AD5E09"/>
    <w:rsid w:val="00AE1E6E"/>
    <w:rsid w:val="00AF37AF"/>
    <w:rsid w:val="00B02BB0"/>
    <w:rsid w:val="00B213F0"/>
    <w:rsid w:val="00B2333F"/>
    <w:rsid w:val="00B24756"/>
    <w:rsid w:val="00B313E2"/>
    <w:rsid w:val="00B3794A"/>
    <w:rsid w:val="00B44715"/>
    <w:rsid w:val="00B469B4"/>
    <w:rsid w:val="00B60DD8"/>
    <w:rsid w:val="00B61618"/>
    <w:rsid w:val="00B656E6"/>
    <w:rsid w:val="00B70DD3"/>
    <w:rsid w:val="00B85672"/>
    <w:rsid w:val="00B85833"/>
    <w:rsid w:val="00B96AE2"/>
    <w:rsid w:val="00BA19B3"/>
    <w:rsid w:val="00BB46B4"/>
    <w:rsid w:val="00BB7AA2"/>
    <w:rsid w:val="00BC5D8F"/>
    <w:rsid w:val="00BC6911"/>
    <w:rsid w:val="00BD0CF4"/>
    <w:rsid w:val="00BE0BB5"/>
    <w:rsid w:val="00BE3945"/>
    <w:rsid w:val="00BE74EA"/>
    <w:rsid w:val="00BF026E"/>
    <w:rsid w:val="00BF0677"/>
    <w:rsid w:val="00BF668A"/>
    <w:rsid w:val="00C0417C"/>
    <w:rsid w:val="00C116AF"/>
    <w:rsid w:val="00C21951"/>
    <w:rsid w:val="00C21BFB"/>
    <w:rsid w:val="00C27CE8"/>
    <w:rsid w:val="00C33BE4"/>
    <w:rsid w:val="00C350EF"/>
    <w:rsid w:val="00C3605C"/>
    <w:rsid w:val="00C4002A"/>
    <w:rsid w:val="00C44A35"/>
    <w:rsid w:val="00C463ED"/>
    <w:rsid w:val="00C476DC"/>
    <w:rsid w:val="00C53029"/>
    <w:rsid w:val="00C55BF0"/>
    <w:rsid w:val="00C61ACB"/>
    <w:rsid w:val="00C645A0"/>
    <w:rsid w:val="00C64BFD"/>
    <w:rsid w:val="00C65270"/>
    <w:rsid w:val="00C73867"/>
    <w:rsid w:val="00C77434"/>
    <w:rsid w:val="00C844F3"/>
    <w:rsid w:val="00C901AC"/>
    <w:rsid w:val="00C902CA"/>
    <w:rsid w:val="00CA2D41"/>
    <w:rsid w:val="00CA6134"/>
    <w:rsid w:val="00CB09E7"/>
    <w:rsid w:val="00CB6561"/>
    <w:rsid w:val="00CC1853"/>
    <w:rsid w:val="00CC2803"/>
    <w:rsid w:val="00CC417D"/>
    <w:rsid w:val="00CC4961"/>
    <w:rsid w:val="00CC4A26"/>
    <w:rsid w:val="00CC7A48"/>
    <w:rsid w:val="00CE2E86"/>
    <w:rsid w:val="00CF0A72"/>
    <w:rsid w:val="00CF578B"/>
    <w:rsid w:val="00CF5A55"/>
    <w:rsid w:val="00D02676"/>
    <w:rsid w:val="00D12FE1"/>
    <w:rsid w:val="00D25461"/>
    <w:rsid w:val="00D2549D"/>
    <w:rsid w:val="00D272D1"/>
    <w:rsid w:val="00D303C9"/>
    <w:rsid w:val="00D304B9"/>
    <w:rsid w:val="00D31B67"/>
    <w:rsid w:val="00D35E0E"/>
    <w:rsid w:val="00D405BC"/>
    <w:rsid w:val="00D60062"/>
    <w:rsid w:val="00D605D8"/>
    <w:rsid w:val="00D820BE"/>
    <w:rsid w:val="00D84BAC"/>
    <w:rsid w:val="00D91C62"/>
    <w:rsid w:val="00D93194"/>
    <w:rsid w:val="00D935E5"/>
    <w:rsid w:val="00DA192B"/>
    <w:rsid w:val="00DA323F"/>
    <w:rsid w:val="00DB1112"/>
    <w:rsid w:val="00DB2CAF"/>
    <w:rsid w:val="00DB3BE9"/>
    <w:rsid w:val="00DB594B"/>
    <w:rsid w:val="00DD5454"/>
    <w:rsid w:val="00DE11C3"/>
    <w:rsid w:val="00DF5358"/>
    <w:rsid w:val="00E012BC"/>
    <w:rsid w:val="00E01BB0"/>
    <w:rsid w:val="00E02FD4"/>
    <w:rsid w:val="00E05ABF"/>
    <w:rsid w:val="00E0651E"/>
    <w:rsid w:val="00E13949"/>
    <w:rsid w:val="00E16323"/>
    <w:rsid w:val="00E20C50"/>
    <w:rsid w:val="00E357AB"/>
    <w:rsid w:val="00E4771D"/>
    <w:rsid w:val="00E517E9"/>
    <w:rsid w:val="00E57458"/>
    <w:rsid w:val="00E611D8"/>
    <w:rsid w:val="00E65561"/>
    <w:rsid w:val="00E655E9"/>
    <w:rsid w:val="00E66933"/>
    <w:rsid w:val="00E671BD"/>
    <w:rsid w:val="00E705D2"/>
    <w:rsid w:val="00E842F7"/>
    <w:rsid w:val="00EA548D"/>
    <w:rsid w:val="00ED1E37"/>
    <w:rsid w:val="00ED36FB"/>
    <w:rsid w:val="00ED58E5"/>
    <w:rsid w:val="00ED5BF0"/>
    <w:rsid w:val="00ED77BB"/>
    <w:rsid w:val="00EE3851"/>
    <w:rsid w:val="00EF2CF0"/>
    <w:rsid w:val="00EF657C"/>
    <w:rsid w:val="00EF774A"/>
    <w:rsid w:val="00F06C6C"/>
    <w:rsid w:val="00F134E5"/>
    <w:rsid w:val="00F43BB0"/>
    <w:rsid w:val="00F4622C"/>
    <w:rsid w:val="00F54699"/>
    <w:rsid w:val="00F5673F"/>
    <w:rsid w:val="00F60789"/>
    <w:rsid w:val="00F61E59"/>
    <w:rsid w:val="00F67DAB"/>
    <w:rsid w:val="00F7071E"/>
    <w:rsid w:val="00F742B2"/>
    <w:rsid w:val="00F77EE6"/>
    <w:rsid w:val="00F945F1"/>
    <w:rsid w:val="00FA6689"/>
    <w:rsid w:val="00FB098A"/>
    <w:rsid w:val="00FB1115"/>
    <w:rsid w:val="00FC479D"/>
    <w:rsid w:val="00FC4953"/>
    <w:rsid w:val="00FC4A8F"/>
    <w:rsid w:val="00FD01E4"/>
    <w:rsid w:val="00FD163D"/>
    <w:rsid w:val="00FD6083"/>
    <w:rsid w:val="00FE3DA2"/>
    <w:rsid w:val="00FE4DCD"/>
    <w:rsid w:val="00FE65B9"/>
    <w:rsid w:val="00FF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CE8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27CE8"/>
    <w:pPr>
      <w:keepNext/>
      <w:numPr>
        <w:numId w:val="1"/>
      </w:numPr>
      <w:spacing w:before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C27CE8"/>
    <w:pPr>
      <w:keepNext/>
      <w:numPr>
        <w:ilvl w:val="1"/>
        <w:numId w:val="1"/>
      </w:numPr>
      <w:spacing w:before="120" w:after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C27CE8"/>
    <w:pPr>
      <w:keepNext/>
      <w:numPr>
        <w:ilvl w:val="2"/>
        <w:numId w:val="1"/>
      </w:numPr>
      <w:spacing w:before="120" w:after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C27CE8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C27CE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27CE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27CE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7CE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27CE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27CE8"/>
    <w:rPr>
      <w:sz w:val="24"/>
    </w:rPr>
  </w:style>
  <w:style w:type="paragraph" w:styleId="DocumentMap">
    <w:name w:val="Document Map"/>
    <w:basedOn w:val="Normal"/>
    <w:semiHidden/>
    <w:rsid w:val="00C27CE8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27CE8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27CE8"/>
    <w:pPr>
      <w:keepNext/>
      <w:spacing w:before="60" w:after="60"/>
      <w:jc w:val="center"/>
    </w:pPr>
    <w:rPr>
      <w:b/>
      <w:sz w:val="22"/>
    </w:rPr>
  </w:style>
  <w:style w:type="paragraph" w:customStyle="1" w:styleId="Body6">
    <w:name w:val="Body 6"/>
    <w:basedOn w:val="NormalIndent"/>
    <w:rsid w:val="00C27CE8"/>
    <w:pPr>
      <w:ind w:left="432"/>
      <w:jc w:val="both"/>
    </w:pPr>
  </w:style>
  <w:style w:type="paragraph" w:customStyle="1" w:styleId="Body7">
    <w:name w:val="Body 7"/>
    <w:basedOn w:val="Normal"/>
    <w:rsid w:val="00C27CE8"/>
    <w:pPr>
      <w:ind w:left="864"/>
      <w:jc w:val="both"/>
    </w:pPr>
  </w:style>
  <w:style w:type="paragraph" w:styleId="NormalIndent">
    <w:name w:val="Normal Indent"/>
    <w:basedOn w:val="Normal"/>
    <w:rsid w:val="00C27CE8"/>
    <w:pPr>
      <w:ind w:left="720"/>
    </w:pPr>
  </w:style>
  <w:style w:type="paragraph" w:customStyle="1" w:styleId="t0">
    <w:name w:val="t0"/>
    <w:rsid w:val="00C27CE8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27CE8"/>
    <w:pPr>
      <w:ind w:left="360" w:right="806"/>
    </w:pPr>
    <w:rPr>
      <w:color w:val="000000"/>
      <w:sz w:val="24"/>
    </w:rPr>
  </w:style>
  <w:style w:type="paragraph" w:styleId="BodyText">
    <w:name w:val="Body Text"/>
    <w:basedOn w:val="Normal"/>
    <w:rsid w:val="00C27CE8"/>
    <w:pPr>
      <w:spacing w:after="160"/>
    </w:pPr>
  </w:style>
  <w:style w:type="paragraph" w:customStyle="1" w:styleId="Normal1">
    <w:name w:val="Normal1"/>
    <w:basedOn w:val="Normal"/>
    <w:rsid w:val="00C27CE8"/>
    <w:rPr>
      <w:sz w:val="24"/>
    </w:rPr>
  </w:style>
  <w:style w:type="paragraph" w:styleId="Header">
    <w:name w:val="header"/>
    <w:basedOn w:val="Normal"/>
    <w:rsid w:val="00C27C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7C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7CE8"/>
  </w:style>
  <w:style w:type="paragraph" w:styleId="PlainText">
    <w:name w:val="Plain Text"/>
    <w:basedOn w:val="Normal"/>
    <w:rsid w:val="00C27CE8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C27CE8"/>
    <w:pPr>
      <w:ind w:left="245"/>
    </w:pPr>
  </w:style>
  <w:style w:type="paragraph" w:customStyle="1" w:styleId="TableItems">
    <w:name w:val="Table Items"/>
    <w:basedOn w:val="Normal"/>
    <w:rsid w:val="00C27CE8"/>
    <w:pPr>
      <w:keepNext/>
      <w:spacing w:before="60" w:after="60"/>
      <w:jc w:val="center"/>
    </w:pPr>
  </w:style>
  <w:style w:type="paragraph" w:styleId="TOC1">
    <w:name w:val="toc 1"/>
    <w:basedOn w:val="Normal"/>
    <w:next w:val="Normal"/>
    <w:autoRedefine/>
    <w:uiPriority w:val="39"/>
    <w:rsid w:val="00C27CE8"/>
    <w:pPr>
      <w:tabs>
        <w:tab w:val="left" w:pos="480"/>
        <w:tab w:val="right" w:leader="dot" w:pos="8630"/>
      </w:tabs>
    </w:pPr>
  </w:style>
  <w:style w:type="character" w:styleId="Hyperlink">
    <w:name w:val="Hyperlink"/>
    <w:basedOn w:val="DefaultParagraphFont"/>
    <w:uiPriority w:val="99"/>
    <w:rsid w:val="00C27CE8"/>
    <w:rPr>
      <w:color w:val="0000FF"/>
      <w:u w:val="single"/>
    </w:rPr>
  </w:style>
  <w:style w:type="table" w:styleId="TableGrid">
    <w:name w:val="Table Grid"/>
    <w:basedOn w:val="TableNormal"/>
    <w:rsid w:val="00C27CE8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B6483"/>
  </w:style>
  <w:style w:type="character" w:customStyle="1" w:styleId="apple-converted-space">
    <w:name w:val="apple-converted-space"/>
    <w:basedOn w:val="DefaultParagraphFont"/>
    <w:rsid w:val="000B6483"/>
  </w:style>
  <w:style w:type="paragraph" w:styleId="TOC3">
    <w:name w:val="toc 3"/>
    <w:basedOn w:val="Normal"/>
    <w:next w:val="Normal"/>
    <w:autoRedefine/>
    <w:uiPriority w:val="39"/>
    <w:rsid w:val="004052FF"/>
    <w:pPr>
      <w:ind w:left="400"/>
    </w:pPr>
  </w:style>
  <w:style w:type="character" w:styleId="CommentReference">
    <w:name w:val="annotation reference"/>
    <w:basedOn w:val="DefaultParagraphFont"/>
    <w:rsid w:val="00D304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4B9"/>
  </w:style>
  <w:style w:type="character" w:customStyle="1" w:styleId="CommentTextChar">
    <w:name w:val="Comment Text Char"/>
    <w:basedOn w:val="DefaultParagraphFont"/>
    <w:link w:val="CommentText"/>
    <w:rsid w:val="00D304B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D30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4B9"/>
    <w:rPr>
      <w:b/>
      <w:bCs/>
    </w:rPr>
  </w:style>
  <w:style w:type="paragraph" w:styleId="BalloonText">
    <w:name w:val="Balloon Text"/>
    <w:basedOn w:val="Normal"/>
    <w:link w:val="BalloonTextChar"/>
    <w:rsid w:val="00D304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04B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4">
    <w:name w:val="toc 4"/>
    <w:basedOn w:val="Normal"/>
    <w:next w:val="Normal"/>
    <w:autoRedefine/>
    <w:uiPriority w:val="39"/>
    <w:rsid w:val="00DE11C3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rsid w:val="002D11A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rsid w:val="002D11A9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rsid w:val="002D11A9"/>
    <w:pPr>
      <w:spacing w:after="100"/>
      <w:ind w:left="1200"/>
    </w:pPr>
  </w:style>
  <w:style w:type="paragraph" w:styleId="Revision">
    <w:name w:val="Revision"/>
    <w:hidden/>
    <w:uiPriority w:val="99"/>
    <w:semiHidden/>
    <w:rsid w:val="00FA6689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0btk\Application%20Data\Microsoft\Templates\AUTOSAR%20Module%20Config%20Template%201.0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BB5C8-9387-43DA-A6D3-952C34E5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AUTOSAR Module Config Template 1.0.dot</Template>
  <TotalTime>0</TotalTime>
  <Pages>50</Pages>
  <Words>9818</Words>
  <Characters>55964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AUTOSAR Module Configuration Specification</vt:lpstr>
    </vt:vector>
  </TitlesOfParts>
  <Manager>Mark Colosky</Manager>
  <Company>Nexteer</Company>
  <LinksUpToDate>false</LinksUpToDate>
  <CharactersWithSpaces>65651</CharactersWithSpaces>
  <SharedDoc>false</SharedDoc>
  <HyperlinkBase/>
  <HLinks>
    <vt:vector size="108" baseType="variant">
      <vt:variant>
        <vt:i4>6094873</vt:i4>
      </vt:variant>
      <vt:variant>
        <vt:i4>157</vt:i4>
      </vt:variant>
      <vt:variant>
        <vt:i4>0</vt:i4>
      </vt:variant>
      <vt:variant>
        <vt:i4>5</vt:i4>
      </vt:variant>
      <vt:variant>
        <vt:lpwstr>http://www.arm.com/products/processors/cortex-a/index.php</vt:lpwstr>
      </vt:variant>
      <vt:variant>
        <vt:lpwstr/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_Toc324927338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_Toc324927337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_Toc324927336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_Toc324927335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_Toc324927334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_Toc324927333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_Toc324927332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_Toc324927331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_Toc324927330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_Toc324927327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_Toc324927326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_Toc324927325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_Toc324927318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_Toc324927317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_Toc324927316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_Toc324927315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_Toc324927314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AUTOSAR Module Configuration Specification</dc:title>
  <dc:subject>EPS Software Design</dc:subject>
  <dc:creator>Kevin Smith</dc:creator>
  <cp:keywords/>
  <dc:description/>
  <cp:lastModifiedBy>Kevin Smith</cp:lastModifiedBy>
  <cp:revision>2</cp:revision>
  <cp:lastPrinted>2013-07-24T17:09:00Z</cp:lastPrinted>
  <dcterms:created xsi:type="dcterms:W3CDTF">2013-08-19T14:09:00Z</dcterms:created>
  <dcterms:modified xsi:type="dcterms:W3CDTF">2013-08-19T14:09:00Z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Build Environment</vt:lpwstr>
  </property>
  <property fmtid="{D5CDD505-2E9C-101B-9397-08002B2CF9AE}" pid="3" name="MDDRevNum">
    <vt:lpwstr>22</vt:lpwstr>
  </property>
  <property fmtid="{D5CDD505-2E9C-101B-9397-08002B2CF9AE}" pid="4" name="Product Line">
    <vt:lpwstr>EA 3.x EPS</vt:lpwstr>
  </property>
</Properties>
</file>